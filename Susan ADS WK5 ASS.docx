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6B8" w:rsidRPr="00AF780E" w:rsidRDefault="00CA66B8" w:rsidP="00AF780E"/>
    <w:p w:rsidR="00CA66B8" w:rsidRDefault="00CA66B8" w:rsidP="002138D7">
      <w:pPr>
        <w:rPr>
          <w:rFonts w:cs="Times New Roman"/>
        </w:rPr>
      </w:pPr>
    </w:p>
    <w:p w:rsidR="00CA66B8" w:rsidRDefault="00CA66B8" w:rsidP="002138D7">
      <w:pPr>
        <w:rPr>
          <w:rFonts w:cs="Times New Roman"/>
        </w:rPr>
      </w:pPr>
    </w:p>
    <w:p w:rsidR="00CA66B8" w:rsidRDefault="00CA66B8" w:rsidP="002138D7">
      <w:pPr>
        <w:rPr>
          <w:rFonts w:cs="Times New Roman"/>
        </w:rPr>
      </w:pPr>
    </w:p>
    <w:p w:rsidR="002138D7" w:rsidRDefault="00715DB8" w:rsidP="00AF780E">
      <w:pPr>
        <w:pStyle w:val="Heading1"/>
      </w:pPr>
      <w:r w:rsidRPr="00715DB8">
        <w:t>Medians and Order Statistics &amp; Elementary Data Structures</w:t>
      </w:r>
    </w:p>
    <w:p w:rsidR="00CA66B8" w:rsidRDefault="00CA66B8" w:rsidP="002138D7">
      <w:pPr>
        <w:jc w:val="center"/>
        <w:rPr>
          <w:rFonts w:cs="Times New Roman"/>
        </w:rPr>
      </w:pPr>
      <w:r>
        <w:rPr>
          <w:rFonts w:cs="Times New Roman"/>
        </w:rPr>
        <w:t>Name</w:t>
      </w:r>
    </w:p>
    <w:p w:rsidR="00CA66B8" w:rsidRDefault="002138D7" w:rsidP="002138D7">
      <w:pPr>
        <w:jc w:val="center"/>
        <w:rPr>
          <w:rFonts w:cs="Times New Roman"/>
        </w:rPr>
      </w:pPr>
      <w:r>
        <w:rPr>
          <w:rFonts w:cs="Times New Roman"/>
        </w:rPr>
        <w:t>Institution Affiliation</w:t>
      </w:r>
    </w:p>
    <w:p w:rsidR="002138D7" w:rsidRDefault="002138D7" w:rsidP="002138D7">
      <w:pPr>
        <w:jc w:val="center"/>
        <w:rPr>
          <w:rFonts w:cs="Times New Roman"/>
        </w:rPr>
      </w:pPr>
    </w:p>
    <w:p w:rsidR="00CA66B8" w:rsidRDefault="00CA66B8" w:rsidP="002138D7">
      <w:pPr>
        <w:rPr>
          <w:rFonts w:cs="Times New Roman"/>
        </w:rPr>
      </w:pPr>
      <w:r>
        <w:rPr>
          <w:rFonts w:cs="Times New Roman"/>
        </w:rPr>
        <w:br w:type="page"/>
      </w:r>
    </w:p>
    <w:p w:rsidR="00DE11C4" w:rsidRPr="00DE11C4" w:rsidRDefault="00715DB8" w:rsidP="00AF780E">
      <w:pPr>
        <w:pStyle w:val="Heading1"/>
      </w:pPr>
      <w:r w:rsidRPr="00715DB8">
        <w:lastRenderedPageBreak/>
        <w:t>Medians and Order Statistics &amp; Elementary Data Structures</w:t>
      </w:r>
    </w:p>
    <w:p w:rsidR="00715DB8" w:rsidRPr="00715DB8" w:rsidRDefault="00715DB8" w:rsidP="00715DB8">
      <w:pPr>
        <w:jc w:val="both"/>
      </w:pPr>
      <w:r w:rsidRPr="00715DB8">
        <w:t>Part 1: Selection Algorithm Performance Analysis</w:t>
      </w:r>
    </w:p>
    <w:p w:rsidR="00715DB8" w:rsidRPr="00715DB8" w:rsidRDefault="00715DB8" w:rsidP="00715DB8">
      <w:pPr>
        <w:jc w:val="both"/>
      </w:pPr>
      <w:r w:rsidRPr="00715DB8">
        <w:t xml:space="preserve">The two algorithms the Median of Medians and </w:t>
      </w:r>
      <w:proofErr w:type="spellStart"/>
      <w:r w:rsidRPr="00715DB8">
        <w:t>Quickselect</w:t>
      </w:r>
      <w:proofErr w:type="spellEnd"/>
      <w:r w:rsidRPr="00715DB8">
        <w:t xml:space="preserve"> algorithms were developed and tested on arrays of different sizes to understand their performance. The following is the output we got after running the model</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Selection Algorithm Performance Analysis ===</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xml:space="preserve">Array Size: 100 | Median of Medians: 0.001006s | </w:t>
      </w:r>
      <w:proofErr w:type="spellStart"/>
      <w:r w:rsidRPr="00CD0BB4">
        <w:rPr>
          <w:rFonts w:ascii="Courier New" w:eastAsia="Times New Roman" w:hAnsi="Courier New" w:cs="Courier New"/>
          <w:color w:val="000000"/>
          <w:sz w:val="21"/>
          <w:szCs w:val="21"/>
        </w:rPr>
        <w:t>Quickselect</w:t>
      </w:r>
      <w:proofErr w:type="spellEnd"/>
      <w:r w:rsidRPr="00CD0BB4">
        <w:rPr>
          <w:rFonts w:ascii="Courier New" w:eastAsia="Times New Roman" w:hAnsi="Courier New" w:cs="Courier New"/>
          <w:color w:val="000000"/>
          <w:sz w:val="21"/>
          <w:szCs w:val="21"/>
        </w:rPr>
        <w:t>: 0.000000s</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xml:space="preserve">Array Size: 500 | Median of Medians: 0.002997s | </w:t>
      </w:r>
      <w:proofErr w:type="spellStart"/>
      <w:r w:rsidRPr="00CD0BB4">
        <w:rPr>
          <w:rFonts w:ascii="Courier New" w:eastAsia="Times New Roman" w:hAnsi="Courier New" w:cs="Courier New"/>
          <w:color w:val="000000"/>
          <w:sz w:val="21"/>
          <w:szCs w:val="21"/>
        </w:rPr>
        <w:t>Quickselect</w:t>
      </w:r>
      <w:proofErr w:type="spellEnd"/>
      <w:r w:rsidRPr="00CD0BB4">
        <w:rPr>
          <w:rFonts w:ascii="Courier New" w:eastAsia="Times New Roman" w:hAnsi="Courier New" w:cs="Courier New"/>
          <w:color w:val="000000"/>
          <w:sz w:val="21"/>
          <w:szCs w:val="21"/>
        </w:rPr>
        <w:t>: 0.000981s</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xml:space="preserve">Array Size: 1000 | Median of Medians: 0.000000s | </w:t>
      </w:r>
      <w:proofErr w:type="spellStart"/>
      <w:r w:rsidRPr="00CD0BB4">
        <w:rPr>
          <w:rFonts w:ascii="Courier New" w:eastAsia="Times New Roman" w:hAnsi="Courier New" w:cs="Courier New"/>
          <w:color w:val="000000"/>
          <w:sz w:val="21"/>
          <w:szCs w:val="21"/>
        </w:rPr>
        <w:t>Quickselect</w:t>
      </w:r>
      <w:proofErr w:type="spellEnd"/>
      <w:r w:rsidRPr="00CD0BB4">
        <w:rPr>
          <w:rFonts w:ascii="Courier New" w:eastAsia="Times New Roman" w:hAnsi="Courier New" w:cs="Courier New"/>
          <w:color w:val="000000"/>
          <w:sz w:val="21"/>
          <w:szCs w:val="21"/>
        </w:rPr>
        <w:t>: 0.000000s</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xml:space="preserve">Array Size: 5000 | Median of Medians: 0.015604s | </w:t>
      </w:r>
      <w:proofErr w:type="spellStart"/>
      <w:r w:rsidRPr="00CD0BB4">
        <w:rPr>
          <w:rFonts w:ascii="Courier New" w:eastAsia="Times New Roman" w:hAnsi="Courier New" w:cs="Courier New"/>
          <w:color w:val="000000"/>
          <w:sz w:val="21"/>
          <w:szCs w:val="21"/>
        </w:rPr>
        <w:t>Quickselect</w:t>
      </w:r>
      <w:proofErr w:type="spellEnd"/>
      <w:r w:rsidRPr="00CD0BB4">
        <w:rPr>
          <w:rFonts w:ascii="Courier New" w:eastAsia="Times New Roman" w:hAnsi="Courier New" w:cs="Courier New"/>
          <w:color w:val="000000"/>
          <w:sz w:val="21"/>
          <w:szCs w:val="21"/>
        </w:rPr>
        <w:t>: 0.015626s</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Data Structure Operations Analysis ===</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proofErr w:type="gramStart"/>
      <w:r w:rsidRPr="00CD0BB4">
        <w:rPr>
          <w:rFonts w:ascii="Courier New" w:eastAsia="Times New Roman" w:hAnsi="Courier New" w:cs="Courier New"/>
          <w:color w:val="000000"/>
          <w:sz w:val="21"/>
          <w:szCs w:val="21"/>
        </w:rPr>
        <w:t>Array[</w:t>
      </w:r>
      <w:proofErr w:type="gramEnd"/>
      <w:r w:rsidRPr="00CD0BB4">
        <w:rPr>
          <w:rFonts w:ascii="Courier New" w:eastAsia="Times New Roman" w:hAnsi="Courier New" w:cs="Courier New"/>
          <w:color w:val="000000"/>
          <w:sz w:val="21"/>
          <w:szCs w:val="21"/>
        </w:rPr>
        <w:t>2]: 100 (Expected: 100)</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Stack Top: 20 (Expected: 20)</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Stack Pop: 20 (Expected: 20)</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Queue Front: 5 (Expected: 5)</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 xml:space="preserve">Queue </w:t>
      </w:r>
      <w:proofErr w:type="spellStart"/>
      <w:r w:rsidRPr="00CD0BB4">
        <w:rPr>
          <w:rFonts w:ascii="Courier New" w:eastAsia="Times New Roman" w:hAnsi="Courier New" w:cs="Courier New"/>
          <w:color w:val="000000"/>
          <w:sz w:val="21"/>
          <w:szCs w:val="21"/>
        </w:rPr>
        <w:t>Dequeue</w:t>
      </w:r>
      <w:proofErr w:type="spellEnd"/>
      <w:r w:rsidRPr="00CD0BB4">
        <w:rPr>
          <w:rFonts w:ascii="Courier New" w:eastAsia="Times New Roman" w:hAnsi="Courier New" w:cs="Courier New"/>
          <w:color w:val="000000"/>
          <w:sz w:val="21"/>
          <w:szCs w:val="21"/>
        </w:rPr>
        <w:t>: 5 (Expected: 5)</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Linked List (Before Deletion): 1 -&gt; 2 -&gt; 3 -&gt; None</w:t>
      </w:r>
    </w:p>
    <w:p w:rsidR="00CD0BB4" w:rsidRPr="00CD0BB4" w:rsidRDefault="00CD0BB4" w:rsidP="00CD0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textAlignment w:val="baseline"/>
        <w:rPr>
          <w:rFonts w:ascii="Courier New" w:eastAsia="Times New Roman" w:hAnsi="Courier New" w:cs="Courier New"/>
          <w:color w:val="000000"/>
          <w:sz w:val="21"/>
          <w:szCs w:val="21"/>
        </w:rPr>
      </w:pPr>
      <w:r w:rsidRPr="00CD0BB4">
        <w:rPr>
          <w:rFonts w:ascii="Courier New" w:eastAsia="Times New Roman" w:hAnsi="Courier New" w:cs="Courier New"/>
          <w:color w:val="000000"/>
          <w:sz w:val="21"/>
          <w:szCs w:val="21"/>
        </w:rPr>
        <w:t>Linked List (After Deletion): 1 -&gt; 3 -&gt; None</w:t>
      </w:r>
    </w:p>
    <w:p w:rsidR="00715DB8" w:rsidRPr="00715DB8" w:rsidRDefault="00715DB8" w:rsidP="00715DB8">
      <w:pPr>
        <w:jc w:val="both"/>
      </w:pPr>
    </w:p>
    <w:p w:rsidR="00715DB8" w:rsidRPr="00715DB8" w:rsidRDefault="00715DB8" w:rsidP="00715DB8">
      <w:pPr>
        <w:jc w:val="both"/>
      </w:pPr>
      <w:r w:rsidRPr="00715DB8">
        <w:t xml:space="preserve">According to the results above, the </w:t>
      </w:r>
      <w:proofErr w:type="spellStart"/>
      <w:r w:rsidRPr="00715DB8">
        <w:t>quickselect</w:t>
      </w:r>
      <w:proofErr w:type="spellEnd"/>
      <w:r w:rsidRPr="00715DB8">
        <w:t xml:space="preserve"> l algorithm runs much faster most of the time. The results also indicate that in some instances, the model executed in a negligible time of 0 seconds which means that it is very fast. On the other hand, the median of medians provides more stable runtime even though it is slower than </w:t>
      </w:r>
      <w:proofErr w:type="spellStart"/>
      <w:r w:rsidRPr="00715DB8">
        <w:t>quickselect</w:t>
      </w:r>
      <w:proofErr w:type="spellEnd"/>
      <w:r w:rsidRPr="00715DB8">
        <w:t xml:space="preserve"> because it is a deterministic algorithm. </w:t>
      </w:r>
    </w:p>
    <w:p w:rsidR="00715DB8" w:rsidRPr="00715DB8" w:rsidRDefault="00715DB8" w:rsidP="00715DB8">
      <w:pPr>
        <w:jc w:val="both"/>
      </w:pPr>
      <w:r w:rsidRPr="00715DB8">
        <w:t xml:space="preserve">The size of the array had a significant impact on how the two models performed. For example, the </w:t>
      </w:r>
      <w:proofErr w:type="spellStart"/>
      <w:r w:rsidRPr="00715DB8">
        <w:t>quickselect</w:t>
      </w:r>
      <w:proofErr w:type="spellEnd"/>
      <w:r w:rsidRPr="00715DB8">
        <w:t xml:space="preserve"> model was still the most efficient in terms of execution time even when the array size increased. However, when the size of the arrays was increased to about 5,000 the two algorithms had almost equal execution time. The results above alliance with the theoretical expectations where </w:t>
      </w:r>
      <w:proofErr w:type="spellStart"/>
      <w:r w:rsidRPr="00715DB8">
        <w:t>Quickselect</w:t>
      </w:r>
      <w:proofErr w:type="spellEnd"/>
      <w:r w:rsidRPr="00715DB8">
        <w:t xml:space="preserve"> performs well at O(n) expected time. On the other hand, the Median of Medians is better in terms of guaranteeing worst-case O(n) complexity even though it has a higher overhead.</w:t>
      </w:r>
    </w:p>
    <w:p w:rsidR="00715DB8" w:rsidRPr="00715DB8" w:rsidRDefault="00715DB8" w:rsidP="00715DB8">
      <w:pPr>
        <w:jc w:val="both"/>
      </w:pPr>
      <w:r w:rsidRPr="00715DB8">
        <w:t>Part 2: Data Structure Operations Analysis</w:t>
      </w:r>
    </w:p>
    <w:p w:rsidR="00715DB8" w:rsidRPr="00715DB8" w:rsidRDefault="00715DB8" w:rsidP="00715DB8">
      <w:pPr>
        <w:jc w:val="both"/>
      </w:pPr>
      <w:r w:rsidRPr="00715DB8">
        <w:t>The operations on Arrays, Stack, Queue, and Linked List all performed as expected. Insert and access auto operations were executed as expected. The model was also able to perform push, pop and peek and maintained last in first out LIFO be</w:t>
      </w:r>
      <w:r w:rsidR="002369DB">
        <w:t xml:space="preserve">havior. Queue operations like </w:t>
      </w:r>
      <w:r w:rsidRPr="00715DB8">
        <w:t xml:space="preserve">queue, </w:t>
      </w:r>
      <w:proofErr w:type="spellStart"/>
      <w:r w:rsidRPr="00715DB8">
        <w:t>dequeue</w:t>
      </w:r>
      <w:proofErr w:type="spellEnd"/>
      <w:r w:rsidRPr="00715DB8">
        <w:t>, and front followed First-In-First-Out behavior as expected according to the results above.</w:t>
      </w:r>
      <w:r>
        <w:t xml:space="preserve"> </w:t>
      </w:r>
      <w:r w:rsidRPr="00715DB8">
        <w:t>Linked List operations which include insert, delete, traverse were able to manipulate the nodes correctly including deleting operations. </w:t>
      </w:r>
    </w:p>
    <w:p w:rsidR="00715DB8" w:rsidRPr="00715DB8" w:rsidRDefault="00715DB8" w:rsidP="00715DB8">
      <w:pPr>
        <w:jc w:val="both"/>
      </w:pPr>
      <w:r w:rsidRPr="00715DB8">
        <w:t>Conclusion</w:t>
      </w:r>
    </w:p>
    <w:p w:rsidR="00CD0BB4" w:rsidRDefault="00715DB8" w:rsidP="00CD0BB4">
      <w:pPr>
        <w:jc w:val="both"/>
        <w:rPr>
          <w:rFonts w:cs="Times New Roman"/>
        </w:rPr>
      </w:pPr>
      <w:r w:rsidRPr="00715DB8">
        <w:t xml:space="preserve">This results shows the expected time complexity </w:t>
      </w:r>
      <w:proofErr w:type="gramStart"/>
      <w:r w:rsidRPr="00715DB8">
        <w:t>O(</w:t>
      </w:r>
      <w:proofErr w:type="gramEnd"/>
      <w:r w:rsidRPr="00715DB8">
        <w:t xml:space="preserve">1) for stack/queue operations and O(n) for linked list deletion in the worst case. The results confirm that </w:t>
      </w:r>
      <w:proofErr w:type="spellStart"/>
      <w:r w:rsidRPr="00715DB8">
        <w:t>Quickselect</w:t>
      </w:r>
      <w:proofErr w:type="spellEnd"/>
      <w:r w:rsidRPr="00715DB8">
        <w:t xml:space="preserve"> is faster in practice, while Median of Medians on the other hand is more stable and reliable even though at the cost of speed. </w:t>
      </w:r>
      <w:bookmarkStart w:id="0" w:name="_GoBack"/>
      <w:bookmarkEnd w:id="0"/>
    </w:p>
    <w:p w:rsidR="00014197" w:rsidRPr="00014197" w:rsidRDefault="00014197" w:rsidP="002138D7">
      <w:pPr>
        <w:ind w:left="720" w:hanging="720"/>
        <w:rPr>
          <w:rFonts w:cs="Times New Roman"/>
        </w:rPr>
      </w:pPr>
      <w:r>
        <w:rPr>
          <w:rFonts w:cs="Times New Roman"/>
        </w:rPr>
        <w:t xml:space="preserve"> </w:t>
      </w:r>
    </w:p>
    <w:sectPr w:rsidR="00014197" w:rsidRPr="00014197" w:rsidSect="00D109A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7C3" w:rsidRDefault="001A67C3" w:rsidP="00B5010B">
      <w:pPr>
        <w:spacing w:after="0" w:line="240" w:lineRule="auto"/>
      </w:pPr>
      <w:r>
        <w:separator/>
      </w:r>
    </w:p>
  </w:endnote>
  <w:endnote w:type="continuationSeparator" w:id="0">
    <w:p w:rsidR="001A67C3" w:rsidRDefault="001A67C3" w:rsidP="00B5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7C3" w:rsidRDefault="001A67C3" w:rsidP="00B5010B">
      <w:pPr>
        <w:spacing w:after="0" w:line="240" w:lineRule="auto"/>
      </w:pPr>
      <w:r>
        <w:separator/>
      </w:r>
    </w:p>
  </w:footnote>
  <w:footnote w:type="continuationSeparator" w:id="0">
    <w:p w:rsidR="001A67C3" w:rsidRDefault="001A67C3" w:rsidP="00B5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99912984"/>
      <w:docPartObj>
        <w:docPartGallery w:val="Page Numbers (Top of Page)"/>
        <w:docPartUnique/>
      </w:docPartObj>
    </w:sdtPr>
    <w:sdtEndPr>
      <w:rPr>
        <w:noProof/>
      </w:rPr>
    </w:sdtEndPr>
    <w:sdtContent>
      <w:p w:rsidR="00C21D5B" w:rsidRPr="000A3991" w:rsidRDefault="00C21D5B" w:rsidP="00D970F6">
        <w:pPr>
          <w:pStyle w:val="Header"/>
          <w:ind w:firstLine="0"/>
          <w:rPr>
            <w:rFonts w:cs="Times New Roman"/>
          </w:rPr>
        </w:pPr>
        <w:r>
          <w:rPr>
            <w:rFonts w:cs="Times New Roman"/>
          </w:rPr>
          <w:tab/>
        </w:r>
        <w:r>
          <w:rPr>
            <w:rFonts w:cs="Times New Roman"/>
          </w:rPr>
          <w:tab/>
        </w:r>
        <w:r w:rsidRPr="000A3991">
          <w:rPr>
            <w:rFonts w:cs="Times New Roman"/>
          </w:rPr>
          <w:fldChar w:fldCharType="begin"/>
        </w:r>
        <w:r w:rsidRPr="000A3991">
          <w:rPr>
            <w:rFonts w:cs="Times New Roman"/>
          </w:rPr>
          <w:instrText xml:space="preserve"> PAGE   \* MERGEFORMAT </w:instrText>
        </w:r>
        <w:r w:rsidRPr="000A3991">
          <w:rPr>
            <w:rFonts w:cs="Times New Roman"/>
          </w:rPr>
          <w:fldChar w:fldCharType="separate"/>
        </w:r>
        <w:r w:rsidR="00CD0BB4">
          <w:rPr>
            <w:rFonts w:cs="Times New Roman"/>
            <w:noProof/>
          </w:rPr>
          <w:t>2</w:t>
        </w:r>
        <w:r w:rsidRPr="000A3991">
          <w:rPr>
            <w:rFonts w:cs="Times New Roman"/>
            <w:noProof/>
          </w:rPr>
          <w:fldChar w:fldCharType="end"/>
        </w:r>
      </w:p>
    </w:sdtContent>
  </w:sdt>
  <w:p w:rsidR="00C21D5B" w:rsidRPr="000A3991" w:rsidRDefault="00C21D5B">
    <w:pPr>
      <w:pStyle w:val="Header"/>
      <w:rPr>
        <w:rFonts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5B" w:rsidRPr="00D109AA" w:rsidRDefault="00C21D5B" w:rsidP="00D970F6">
    <w:pPr>
      <w:pStyle w:val="Header"/>
      <w:ind w:firstLine="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Y1MzQzN7YwMzMxM7JQ0lEKTi0uzszPAykwrAUAuKFOSywAAAA="/>
  </w:docVars>
  <w:rsids>
    <w:rsidRoot w:val="00715DB8"/>
    <w:rsid w:val="00014197"/>
    <w:rsid w:val="00076CBE"/>
    <w:rsid w:val="000A3991"/>
    <w:rsid w:val="001776D0"/>
    <w:rsid w:val="00183993"/>
    <w:rsid w:val="001A67C3"/>
    <w:rsid w:val="002138D7"/>
    <w:rsid w:val="002369DB"/>
    <w:rsid w:val="0036220A"/>
    <w:rsid w:val="0046675D"/>
    <w:rsid w:val="004A72F3"/>
    <w:rsid w:val="005556F8"/>
    <w:rsid w:val="005A0211"/>
    <w:rsid w:val="00623724"/>
    <w:rsid w:val="00635CE0"/>
    <w:rsid w:val="00676FB9"/>
    <w:rsid w:val="00715DB8"/>
    <w:rsid w:val="00750A75"/>
    <w:rsid w:val="007A1DA5"/>
    <w:rsid w:val="00895CA5"/>
    <w:rsid w:val="008C497D"/>
    <w:rsid w:val="00AF780E"/>
    <w:rsid w:val="00B43EEA"/>
    <w:rsid w:val="00B5010B"/>
    <w:rsid w:val="00C21D5B"/>
    <w:rsid w:val="00CA66B8"/>
    <w:rsid w:val="00CB0C6F"/>
    <w:rsid w:val="00CC14B5"/>
    <w:rsid w:val="00CD0BB4"/>
    <w:rsid w:val="00D109AA"/>
    <w:rsid w:val="00D322C1"/>
    <w:rsid w:val="00D970F6"/>
    <w:rsid w:val="00DA467D"/>
    <w:rsid w:val="00DE11C4"/>
    <w:rsid w:val="00E27C86"/>
    <w:rsid w:val="00E3588F"/>
    <w:rsid w:val="00F108AF"/>
    <w:rsid w:val="00F855A0"/>
    <w:rsid w:val="00FB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F514"/>
  <w15:chartTrackingRefBased/>
  <w15:docId w15:val="{3391889C-DDC9-4F05-AA2D-95D94CE0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724"/>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AF780E"/>
    <w:pPr>
      <w:keepNext/>
      <w:jc w:val="center"/>
      <w:outlineLvl w:val="0"/>
    </w:pPr>
    <w:rPr>
      <w:rFonts w:cs="Times New Roman"/>
      <w:b/>
    </w:rPr>
  </w:style>
  <w:style w:type="paragraph" w:styleId="Heading2">
    <w:name w:val="heading 2"/>
    <w:basedOn w:val="Normal"/>
    <w:next w:val="Normal"/>
    <w:link w:val="Heading2Char"/>
    <w:autoRedefine/>
    <w:uiPriority w:val="9"/>
    <w:unhideWhenUsed/>
    <w:qFormat/>
    <w:rsid w:val="005A0211"/>
    <w:pPr>
      <w:keepNext/>
      <w:keepLines/>
      <w:spacing w:before="280" w:after="240"/>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FB7346"/>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10B"/>
  </w:style>
  <w:style w:type="paragraph" w:styleId="Footer">
    <w:name w:val="footer"/>
    <w:basedOn w:val="Normal"/>
    <w:link w:val="FooterChar"/>
    <w:uiPriority w:val="99"/>
    <w:unhideWhenUsed/>
    <w:rsid w:val="00B5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10B"/>
  </w:style>
  <w:style w:type="character" w:customStyle="1" w:styleId="Heading1Char">
    <w:name w:val="Heading 1 Char"/>
    <w:basedOn w:val="DefaultParagraphFont"/>
    <w:link w:val="Heading1"/>
    <w:uiPriority w:val="9"/>
    <w:rsid w:val="00AF780E"/>
    <w:rPr>
      <w:rFonts w:ascii="Times New Roman" w:hAnsi="Times New Roman" w:cs="Times New Roman"/>
      <w:b/>
      <w:sz w:val="24"/>
    </w:rPr>
  </w:style>
  <w:style w:type="character" w:customStyle="1" w:styleId="Heading2Char">
    <w:name w:val="Heading 2 Char"/>
    <w:basedOn w:val="DefaultParagraphFont"/>
    <w:link w:val="Heading2"/>
    <w:uiPriority w:val="9"/>
    <w:rsid w:val="005A021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FB73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CD0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31488">
      <w:bodyDiv w:val="1"/>
      <w:marLeft w:val="0"/>
      <w:marRight w:val="0"/>
      <w:marTop w:val="0"/>
      <w:marBottom w:val="0"/>
      <w:divBdr>
        <w:top w:val="none" w:sz="0" w:space="0" w:color="auto"/>
        <w:left w:val="none" w:sz="0" w:space="0" w:color="auto"/>
        <w:bottom w:val="none" w:sz="0" w:space="0" w:color="auto"/>
        <w:right w:val="none" w:sz="0" w:space="0" w:color="auto"/>
      </w:divBdr>
    </w:div>
    <w:div w:id="1505977305">
      <w:bodyDiv w:val="1"/>
      <w:marLeft w:val="0"/>
      <w:marRight w:val="0"/>
      <w:marTop w:val="0"/>
      <w:marBottom w:val="0"/>
      <w:divBdr>
        <w:top w:val="none" w:sz="0" w:space="0" w:color="auto"/>
        <w:left w:val="none" w:sz="0" w:space="0" w:color="auto"/>
        <w:bottom w:val="none" w:sz="0" w:space="0" w:color="auto"/>
        <w:right w:val="none" w:sz="0" w:space="0" w:color="auto"/>
      </w:divBdr>
    </w:div>
    <w:div w:id="1991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20Wanjiku\Documents\Custom%20Office%20Templates\My%20Cust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76867-57FD-4541-88E8-DEAA8488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Custom template.dotx</Template>
  <TotalTime>3</TotalTime>
  <Pages>3</Pages>
  <Words>429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Medians and Order Statistics &amp; Elementary Data Structures</vt:lpstr>
      <vt:lpstr>Medians and Order Statistics &amp; Elementary Data Structures</vt:lpstr>
      <vt:lpstr>References</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Wanjiku</dc:creator>
  <cp:keywords/>
  <dc:description/>
  <cp:lastModifiedBy>Francis Wanjiku</cp:lastModifiedBy>
  <cp:revision>2</cp:revision>
  <dcterms:created xsi:type="dcterms:W3CDTF">2025-02-09T08:01:00Z</dcterms:created>
  <dcterms:modified xsi:type="dcterms:W3CDTF">2025-02-09T08:04:00Z</dcterms:modified>
</cp:coreProperties>
</file>